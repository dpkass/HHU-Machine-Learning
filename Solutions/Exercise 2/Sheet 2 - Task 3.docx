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86E" w:rsidRDefault="006C486E" w:rsidP="004F0F10">
      <w:pPr>
        <w:tabs>
          <w:tab w:val="right" w:pos="9066"/>
        </w:tabs>
        <w:rPr>
          <w:rFonts w:ascii="Calibri" w:hAnsi="Calibri"/>
        </w:rPr>
      </w:pPr>
    </w:p>
    <w:p w:rsidR="006C486E" w:rsidRDefault="006C486E" w:rsidP="004F0F10">
      <w:pPr>
        <w:tabs>
          <w:tab w:val="right" w:pos="9066"/>
        </w:tabs>
        <w:rPr>
          <w:rFonts w:ascii="Calibri" w:hAnsi="Calibri"/>
        </w:rPr>
      </w:pPr>
    </w:p>
    <w:p w:rsidR="004F0F10" w:rsidRDefault="00971DFA" w:rsidP="004F0F10">
      <w:pPr>
        <w:tabs>
          <w:tab w:val="right" w:pos="9066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Machine</w:t>
      </w:r>
      <w:proofErr w:type="spellEnd"/>
      <w:r>
        <w:rPr>
          <w:rFonts w:ascii="Calibri" w:hAnsi="Calibri"/>
        </w:rPr>
        <w:t xml:space="preserve"> Learning</w:t>
      </w:r>
      <w:r w:rsidR="004F0F10">
        <w:rPr>
          <w:rFonts w:ascii="Calibri" w:hAnsi="Calibri"/>
        </w:rPr>
        <w:tab/>
        <w:t>Abgabe von</w:t>
      </w:r>
    </w:p>
    <w:p w:rsidR="00735A1B" w:rsidRDefault="00971DFA" w:rsidP="00735A1B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 xml:space="preserve">Prof. </w:t>
      </w:r>
      <w:r w:rsidR="00BF1573" w:rsidRPr="00BF1573">
        <w:rPr>
          <w:rFonts w:ascii="Calibri" w:hAnsi="Calibri"/>
        </w:rPr>
        <w:t xml:space="preserve">Dr. </w:t>
      </w:r>
      <w:r>
        <w:rPr>
          <w:rFonts w:ascii="Calibri" w:hAnsi="Calibri"/>
        </w:rPr>
        <w:t>Dominik Heider</w:t>
      </w:r>
      <w:r w:rsidR="00735A1B">
        <w:rPr>
          <w:rFonts w:ascii="Calibri" w:hAnsi="Calibri"/>
        </w:rPr>
        <w:tab/>
        <w:t>Taha El Amine Kassabi (takas100)</w:t>
      </w:r>
    </w:p>
    <w:p w:rsidR="004F0F10" w:rsidRPr="00BF1573" w:rsidRDefault="009A601D" w:rsidP="004F0F10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>Wintersemester</w:t>
      </w:r>
      <w:r w:rsidR="00BF1573">
        <w:rPr>
          <w:rFonts w:ascii="Calibri" w:hAnsi="Calibri"/>
        </w:rPr>
        <w:t xml:space="preserve"> 202</w:t>
      </w:r>
      <w:r w:rsidR="00971DFA">
        <w:rPr>
          <w:rFonts w:ascii="Calibri" w:hAnsi="Calibri"/>
        </w:rPr>
        <w:t>3</w:t>
      </w:r>
      <w:r>
        <w:rPr>
          <w:rFonts w:ascii="Calibri" w:hAnsi="Calibri"/>
        </w:rPr>
        <w:t>/2</w:t>
      </w:r>
      <w:r w:rsidR="00971DFA">
        <w:rPr>
          <w:rFonts w:ascii="Calibri" w:hAnsi="Calibri"/>
        </w:rPr>
        <w:t>4</w:t>
      </w:r>
      <w:r w:rsidR="004F0F10" w:rsidRPr="00BF1573">
        <w:rPr>
          <w:rFonts w:ascii="Calibri" w:hAnsi="Calibri"/>
        </w:rPr>
        <w:tab/>
      </w:r>
      <w:r w:rsidR="00971DFA">
        <w:rPr>
          <w:rFonts w:ascii="Calibri" w:hAnsi="Calibri"/>
        </w:rPr>
        <w:t>Emre Gö</w:t>
      </w:r>
      <w:r w:rsidR="00971DFA" w:rsidRPr="00971DFA">
        <w:rPr>
          <w:rFonts w:ascii="Calibri" w:hAnsi="Calibri"/>
        </w:rPr>
        <w:t xml:space="preserve">kcek </w:t>
      </w:r>
      <w:r w:rsidR="00971DFA">
        <w:rPr>
          <w:rFonts w:ascii="Calibri" w:hAnsi="Calibri"/>
        </w:rPr>
        <w:t>(emgoe104)</w:t>
      </w:r>
    </w:p>
    <w:p w:rsidR="00BF1573" w:rsidRDefault="00BF1573" w:rsidP="00971DFA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>Heinrich-Heine-Universität Düsseldorf</w:t>
      </w:r>
      <w:r w:rsidR="00971DFA">
        <w:rPr>
          <w:rFonts w:ascii="Calibri" w:hAnsi="Calibri"/>
        </w:rPr>
        <w:tab/>
        <w:t xml:space="preserve">Lutfi </w:t>
      </w:r>
      <w:proofErr w:type="spellStart"/>
      <w:r w:rsidR="00971DFA">
        <w:rPr>
          <w:rFonts w:ascii="Calibri" w:hAnsi="Calibri"/>
        </w:rPr>
        <w:t>Orabi</w:t>
      </w:r>
      <w:proofErr w:type="spellEnd"/>
      <w:r w:rsidR="00971DFA">
        <w:rPr>
          <w:rFonts w:ascii="Calibri" w:hAnsi="Calibri"/>
        </w:rPr>
        <w:t xml:space="preserve"> (l</w:t>
      </w:r>
      <w:r w:rsidR="00971DFA" w:rsidRPr="00971DFA">
        <w:rPr>
          <w:rFonts w:ascii="Calibri" w:hAnsi="Calibri"/>
        </w:rPr>
        <w:t>uora100</w:t>
      </w:r>
      <w:r w:rsidR="00971DFA">
        <w:rPr>
          <w:rFonts w:ascii="Calibri" w:hAnsi="Calibri"/>
        </w:rPr>
        <w:t>)</w:t>
      </w:r>
    </w:p>
    <w:p w:rsidR="004F0F10" w:rsidRDefault="00971DFA" w:rsidP="00971DFA">
      <w:pPr>
        <w:jc w:val="right"/>
        <w:rPr>
          <w:rFonts w:ascii="Calibri" w:hAnsi="Calibri"/>
        </w:rPr>
      </w:pPr>
      <w:r>
        <w:rPr>
          <w:rFonts w:ascii="Calibri" w:hAnsi="Calibri"/>
        </w:rPr>
        <w:t>Ibrahim Shinahov (ibshi100)</w:t>
      </w:r>
    </w:p>
    <w:p w:rsidR="004F0F10" w:rsidRDefault="004F0F10" w:rsidP="004F0F10">
      <w:pPr>
        <w:rPr>
          <w:rFonts w:ascii="Calibri" w:hAnsi="Calibri"/>
        </w:rPr>
      </w:pPr>
    </w:p>
    <w:p w:rsidR="0045425F" w:rsidRDefault="00FD7E1B" w:rsidP="0045425F">
      <w:pPr>
        <w:pStyle w:val="berschrift1"/>
        <w:pBdr>
          <w:bottom w:val="single" w:sz="6" w:space="1" w:color="auto"/>
        </w:pBdr>
        <w:tabs>
          <w:tab w:val="right" w:pos="9066"/>
        </w:tabs>
        <w:rPr>
          <w:sz w:val="40"/>
          <w:szCs w:val="40"/>
        </w:rPr>
      </w:pPr>
      <w:r>
        <w:rPr>
          <w:sz w:val="40"/>
          <w:szCs w:val="40"/>
        </w:rPr>
        <w:t>Sheet</w:t>
      </w:r>
      <w:r w:rsidR="00514167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 w:rsidR="004F0F10">
        <w:rPr>
          <w:sz w:val="40"/>
          <w:szCs w:val="40"/>
        </w:rPr>
        <w:tab/>
      </w:r>
      <w:r w:rsidR="00735A1B">
        <w:rPr>
          <w:sz w:val="40"/>
          <w:szCs w:val="40"/>
        </w:rPr>
        <w:fldChar w:fldCharType="begin"/>
      </w:r>
      <w:r w:rsidR="00735A1B">
        <w:rPr>
          <w:sz w:val="40"/>
          <w:szCs w:val="40"/>
        </w:rPr>
        <w:instrText xml:space="preserve"> TIME \@ "d. MMMM yyyy" </w:instrText>
      </w:r>
      <w:r w:rsidR="00735A1B">
        <w:rPr>
          <w:sz w:val="40"/>
          <w:szCs w:val="40"/>
        </w:rPr>
        <w:fldChar w:fldCharType="separate"/>
      </w:r>
      <w:r>
        <w:rPr>
          <w:noProof/>
          <w:sz w:val="40"/>
          <w:szCs w:val="40"/>
        </w:rPr>
        <w:t>4. Dezember 2023</w:t>
      </w:r>
      <w:r w:rsidR="00735A1B">
        <w:rPr>
          <w:sz w:val="40"/>
          <w:szCs w:val="40"/>
        </w:rPr>
        <w:fldChar w:fldCharType="end"/>
      </w:r>
    </w:p>
    <w:p w:rsidR="0045425F" w:rsidRDefault="004542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5425F" w:rsidRDefault="00FD7E1B" w:rsidP="0045425F">
      <w:pPr>
        <w:pStyle w:val="berschrift1"/>
      </w:pPr>
      <w:r>
        <w:lastRenderedPageBreak/>
        <w:t>Task 3</w:t>
      </w:r>
    </w:p>
    <w:p w:rsidR="0045425F" w:rsidRDefault="0045425F" w:rsidP="00FD7E1B">
      <w:pPr>
        <w:pStyle w:val="berschrift2"/>
      </w:pPr>
    </w:p>
    <w:p w:rsidR="00FD7E1B" w:rsidRPr="00B47602" w:rsidRDefault="005C0157" w:rsidP="00B47602">
      <w:pPr>
        <w:rPr>
          <w:lang w:val="en-US"/>
        </w:rPr>
      </w:pPr>
      <w:r w:rsidRPr="00B47602">
        <w:rPr>
          <w:lang w:val="en-US"/>
        </w:rPr>
        <w:t>Show:</w:t>
      </w:r>
      <w:r w:rsidR="00B47602" w:rsidRPr="00B47602">
        <w:rPr>
          <w:lang w:val="en-US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45425F" w:rsidRDefault="0045425F" w:rsidP="0045425F">
      <w:pPr>
        <w:rPr>
          <w:lang w:val="en-US"/>
        </w:rPr>
      </w:pPr>
    </w:p>
    <w:p w:rsidR="00633F07" w:rsidRPr="00B47602" w:rsidRDefault="00633F07" w:rsidP="004542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C0157" w:rsidRPr="00805892" w:rsidRDefault="005123C6" w:rsidP="004542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∈X</m:t>
          </m:r>
        </m:oMath>
      </m:oMathPara>
    </w:p>
    <w:p w:rsidR="00805892" w:rsidRDefault="00805892" w:rsidP="0045425F">
      <w:pPr>
        <w:rPr>
          <w:rFonts w:eastAsiaTheme="minorEastAsia"/>
          <w:lang w:val="en-US"/>
        </w:rPr>
      </w:pPr>
    </w:p>
    <w:p w:rsidR="00805892" w:rsidRPr="00011EE4" w:rsidRDefault="003F4546" w:rsidP="004542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11EE4" w:rsidRDefault="00011EE4" w:rsidP="0045425F">
      <w:pPr>
        <w:rPr>
          <w:rFonts w:eastAsiaTheme="minorEastAsia"/>
          <w:lang w:val="en-US"/>
        </w:rPr>
      </w:pPr>
    </w:p>
    <w:p w:rsidR="00011EE4" w:rsidRPr="00011EE4" w:rsidRDefault="00337EFD" w:rsidP="004542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45425F" w:rsidRPr="00B47602" w:rsidRDefault="0045425F" w:rsidP="0045425F">
      <w:pPr>
        <w:rPr>
          <w:lang w:val="en-US"/>
        </w:rPr>
      </w:pPr>
    </w:p>
    <w:sectPr w:rsidR="0045425F" w:rsidRPr="00B47602" w:rsidSect="00DF1BB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0086" w:rsidRDefault="00E90086" w:rsidP="00E71BC6">
      <w:r>
        <w:separator/>
      </w:r>
    </w:p>
  </w:endnote>
  <w:endnote w:type="continuationSeparator" w:id="0">
    <w:p w:rsidR="00E90086" w:rsidRDefault="00E90086" w:rsidP="00E7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524F" w:rsidRDefault="00B2524F" w:rsidP="002F300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2524F" w:rsidRDefault="00B2524F" w:rsidP="00B2524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524F" w:rsidRDefault="00B2524F" w:rsidP="002F300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6532B">
      <w:rPr>
        <w:rStyle w:val="Seitenzahl"/>
        <w:noProof/>
      </w:rPr>
      <w:t>1</w:t>
    </w:r>
    <w:r>
      <w:rPr>
        <w:rStyle w:val="Seitenzahl"/>
      </w:rPr>
      <w:fldChar w:fldCharType="end"/>
    </w:r>
  </w:p>
  <w:p w:rsidR="00B2524F" w:rsidRDefault="00B2524F" w:rsidP="00B2524F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0086" w:rsidRDefault="00E90086" w:rsidP="00E71BC6">
      <w:r>
        <w:separator/>
      </w:r>
    </w:p>
  </w:footnote>
  <w:footnote w:type="continuationSeparator" w:id="0">
    <w:p w:rsidR="00E90086" w:rsidRDefault="00E90086" w:rsidP="00E7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F10" w:rsidRPr="006C486E" w:rsidRDefault="00E71BC6" w:rsidP="00E71BC6">
    <w:pPr>
      <w:tabs>
        <w:tab w:val="right" w:pos="9066"/>
      </w:tabs>
      <w:rPr>
        <w:color w:val="BFBFBF" w:themeColor="background1" w:themeShade="BF"/>
      </w:rPr>
    </w:pPr>
    <w:r w:rsidRPr="006C486E">
      <w:rPr>
        <w:color w:val="BFBFBF" w:themeColor="background1" w:themeShade="BF"/>
      </w:rPr>
      <w:t>Taha El Amine Kassabi</w:t>
    </w:r>
    <w:r w:rsidRPr="006C486E">
      <w:rPr>
        <w:color w:val="BFBFBF" w:themeColor="background1" w:themeShade="BF"/>
      </w:rPr>
      <w:tab/>
    </w:r>
    <w:r w:rsidR="00BF1573" w:rsidRPr="00BF1573">
      <w:rPr>
        <w:color w:val="BFBFBF" w:themeColor="background1" w:themeShade="BF"/>
      </w:rPr>
      <w:t>Mathe für Informatik I</w:t>
    </w:r>
    <w:r w:rsidR="00E21951">
      <w:rPr>
        <w:color w:val="BFBFBF" w:themeColor="background1" w:themeShade="BF"/>
      </w:rPr>
      <w:t>I</w:t>
    </w:r>
    <w:r w:rsidR="002F0F80">
      <w:rPr>
        <w:color w:val="BFBFBF" w:themeColor="background1" w:themeShade="BF"/>
      </w:rPr>
      <w:t>I</w:t>
    </w:r>
  </w:p>
  <w:p w:rsidR="00E71BC6" w:rsidRPr="006C486E" w:rsidRDefault="00514167" w:rsidP="0045425F">
    <w:pPr>
      <w:pStyle w:val="Kopfzeile"/>
      <w:tabs>
        <w:tab w:val="clear" w:pos="9072"/>
        <w:tab w:val="right" w:pos="9066"/>
      </w:tabs>
      <w:rPr>
        <w:color w:val="BFBFBF" w:themeColor="background1" w:themeShade="BF"/>
      </w:rPr>
    </w:pPr>
    <w:r>
      <w:rPr>
        <w:color w:val="BFBFBF" w:themeColor="background1" w:themeShade="BF"/>
      </w:rPr>
      <w:t>takas100, 29751</w:t>
    </w:r>
    <w:r w:rsidR="004E3F10" w:rsidRPr="006C486E">
      <w:rPr>
        <w:color w:val="BFBFBF" w:themeColor="background1" w:themeShade="BF"/>
      </w:rPr>
      <w:t>75</w:t>
    </w:r>
    <w:r w:rsidR="004E3F10" w:rsidRPr="006C486E">
      <w:rPr>
        <w:color w:val="BFBFBF" w:themeColor="background1" w:themeShade="BF"/>
      </w:rPr>
      <w:tab/>
    </w:r>
    <w:r w:rsidR="004E3F10" w:rsidRPr="006C486E">
      <w:rPr>
        <w:color w:val="BFBFBF" w:themeColor="background1" w:themeShade="BF"/>
      </w:rPr>
      <w:tab/>
    </w:r>
    <w:r w:rsidR="00735A1B">
      <w:rPr>
        <w:color w:val="BFBFBF" w:themeColor="background1" w:themeShade="BF"/>
      </w:rPr>
      <w:fldChar w:fldCharType="begin"/>
    </w:r>
    <w:r w:rsidR="00735A1B">
      <w:rPr>
        <w:color w:val="BFBFBF" w:themeColor="background1" w:themeShade="BF"/>
      </w:rPr>
      <w:instrText xml:space="preserve"> TIME \@ "dd.MM.yyyy" </w:instrText>
    </w:r>
    <w:r w:rsidR="00735A1B">
      <w:rPr>
        <w:color w:val="BFBFBF" w:themeColor="background1" w:themeShade="BF"/>
      </w:rPr>
      <w:fldChar w:fldCharType="separate"/>
    </w:r>
    <w:r w:rsidR="00FD7E1B">
      <w:rPr>
        <w:noProof/>
        <w:color w:val="BFBFBF" w:themeColor="background1" w:themeShade="BF"/>
      </w:rPr>
      <w:t>04.12.2023</w:t>
    </w:r>
    <w:r w:rsidR="00735A1B">
      <w:rPr>
        <w:color w:val="BFBFBF" w:themeColor="background1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AF8"/>
    <w:multiLevelType w:val="hybridMultilevel"/>
    <w:tmpl w:val="D7E04590"/>
    <w:lvl w:ilvl="0" w:tplc="68421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855C7"/>
    <w:multiLevelType w:val="hybridMultilevel"/>
    <w:tmpl w:val="2236F2B6"/>
    <w:lvl w:ilvl="0" w:tplc="D472A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3429"/>
    <w:multiLevelType w:val="hybridMultilevel"/>
    <w:tmpl w:val="B22A8642"/>
    <w:lvl w:ilvl="0" w:tplc="68421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87824">
    <w:abstractNumId w:val="0"/>
  </w:num>
  <w:num w:numId="2" w16cid:durableId="1477336605">
    <w:abstractNumId w:val="2"/>
  </w:num>
  <w:num w:numId="3" w16cid:durableId="48609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1B"/>
    <w:rsid w:val="00011EE4"/>
    <w:rsid w:val="000A7436"/>
    <w:rsid w:val="000B3FA9"/>
    <w:rsid w:val="000D51BB"/>
    <w:rsid w:val="000D6911"/>
    <w:rsid w:val="000F57F3"/>
    <w:rsid w:val="00184E15"/>
    <w:rsid w:val="00193749"/>
    <w:rsid w:val="001C1A8C"/>
    <w:rsid w:val="00284C37"/>
    <w:rsid w:val="002A29E3"/>
    <w:rsid w:val="002D7415"/>
    <w:rsid w:val="002E6556"/>
    <w:rsid w:val="002F0F80"/>
    <w:rsid w:val="00331A41"/>
    <w:rsid w:val="00337EFD"/>
    <w:rsid w:val="0038042C"/>
    <w:rsid w:val="0039007A"/>
    <w:rsid w:val="00393FA0"/>
    <w:rsid w:val="00397923"/>
    <w:rsid w:val="003A25BD"/>
    <w:rsid w:val="003A25EA"/>
    <w:rsid w:val="003C061D"/>
    <w:rsid w:val="003C520A"/>
    <w:rsid w:val="003F4546"/>
    <w:rsid w:val="0045425F"/>
    <w:rsid w:val="004E3F10"/>
    <w:rsid w:val="004F0F10"/>
    <w:rsid w:val="005123C6"/>
    <w:rsid w:val="00514167"/>
    <w:rsid w:val="00544B24"/>
    <w:rsid w:val="00560D51"/>
    <w:rsid w:val="00597276"/>
    <w:rsid w:val="005A7AAD"/>
    <w:rsid w:val="005B0554"/>
    <w:rsid w:val="005C0157"/>
    <w:rsid w:val="005C33EF"/>
    <w:rsid w:val="005E18CD"/>
    <w:rsid w:val="005F68F3"/>
    <w:rsid w:val="005F77E6"/>
    <w:rsid w:val="006027B1"/>
    <w:rsid w:val="00616C2D"/>
    <w:rsid w:val="00633F07"/>
    <w:rsid w:val="00640E08"/>
    <w:rsid w:val="006432DD"/>
    <w:rsid w:val="00644B4F"/>
    <w:rsid w:val="00654B37"/>
    <w:rsid w:val="00676597"/>
    <w:rsid w:val="006C486E"/>
    <w:rsid w:val="006D71D1"/>
    <w:rsid w:val="00701565"/>
    <w:rsid w:val="00701827"/>
    <w:rsid w:val="00716032"/>
    <w:rsid w:val="00735A1B"/>
    <w:rsid w:val="007432CA"/>
    <w:rsid w:val="00774194"/>
    <w:rsid w:val="00777FAE"/>
    <w:rsid w:val="007910D6"/>
    <w:rsid w:val="0079145F"/>
    <w:rsid w:val="007935AD"/>
    <w:rsid w:val="007F2FA6"/>
    <w:rsid w:val="0080008C"/>
    <w:rsid w:val="00805892"/>
    <w:rsid w:val="0081463F"/>
    <w:rsid w:val="00827989"/>
    <w:rsid w:val="0083652A"/>
    <w:rsid w:val="00887DEA"/>
    <w:rsid w:val="008957FE"/>
    <w:rsid w:val="008B4DBA"/>
    <w:rsid w:val="00901560"/>
    <w:rsid w:val="0094651B"/>
    <w:rsid w:val="0095250D"/>
    <w:rsid w:val="00971DFA"/>
    <w:rsid w:val="00975BBE"/>
    <w:rsid w:val="009A601D"/>
    <w:rsid w:val="009C5896"/>
    <w:rsid w:val="009D5CC3"/>
    <w:rsid w:val="009E57BE"/>
    <w:rsid w:val="00A03EC0"/>
    <w:rsid w:val="00A41169"/>
    <w:rsid w:val="00A56D93"/>
    <w:rsid w:val="00AB02B8"/>
    <w:rsid w:val="00AE1ECE"/>
    <w:rsid w:val="00AE2F25"/>
    <w:rsid w:val="00B015A1"/>
    <w:rsid w:val="00B2524F"/>
    <w:rsid w:val="00B47602"/>
    <w:rsid w:val="00B7295B"/>
    <w:rsid w:val="00B80624"/>
    <w:rsid w:val="00BF1573"/>
    <w:rsid w:val="00C5214A"/>
    <w:rsid w:val="00C624C5"/>
    <w:rsid w:val="00D0268A"/>
    <w:rsid w:val="00D03036"/>
    <w:rsid w:val="00D15757"/>
    <w:rsid w:val="00D366A3"/>
    <w:rsid w:val="00D414B7"/>
    <w:rsid w:val="00D6532B"/>
    <w:rsid w:val="00DA6721"/>
    <w:rsid w:val="00DC1A44"/>
    <w:rsid w:val="00DF1BB3"/>
    <w:rsid w:val="00DF6353"/>
    <w:rsid w:val="00E00907"/>
    <w:rsid w:val="00E145D7"/>
    <w:rsid w:val="00E21951"/>
    <w:rsid w:val="00E71BC6"/>
    <w:rsid w:val="00E85DFB"/>
    <w:rsid w:val="00E90086"/>
    <w:rsid w:val="00EA69F0"/>
    <w:rsid w:val="00EC26D8"/>
    <w:rsid w:val="00ED6B6F"/>
    <w:rsid w:val="00F02156"/>
    <w:rsid w:val="00F41682"/>
    <w:rsid w:val="00F42BC2"/>
    <w:rsid w:val="00F95C25"/>
    <w:rsid w:val="00FA5B95"/>
    <w:rsid w:val="00FD7E1B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8C85D"/>
  <w14:defaultImageDpi w14:val="32767"/>
  <w15:chartTrackingRefBased/>
  <w15:docId w15:val="{1563C026-B1E9-614E-93F4-C4575F4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1B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71BC6"/>
  </w:style>
  <w:style w:type="paragraph" w:styleId="Fuzeile">
    <w:name w:val="footer"/>
    <w:basedOn w:val="Standard"/>
    <w:link w:val="FuzeileZchn"/>
    <w:uiPriority w:val="99"/>
    <w:unhideWhenUsed/>
    <w:rsid w:val="00E71B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1BC6"/>
  </w:style>
  <w:style w:type="paragraph" w:styleId="Listenabsatz">
    <w:name w:val="List Paragraph"/>
    <w:basedOn w:val="Standard"/>
    <w:uiPriority w:val="34"/>
    <w:qFormat/>
    <w:rsid w:val="00E71B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F0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eitenzahl">
    <w:name w:val="page number"/>
    <w:basedOn w:val="Absatz-Standardschriftart"/>
    <w:uiPriority w:val="99"/>
    <w:semiHidden/>
    <w:unhideWhenUsed/>
    <w:rsid w:val="00B2524F"/>
  </w:style>
  <w:style w:type="character" w:customStyle="1" w:styleId="berschrift2Zchn">
    <w:name w:val="Überschrift 2 Zchn"/>
    <w:basedOn w:val="Absatz-Standardschriftart"/>
    <w:link w:val="berschrift2"/>
    <w:uiPriority w:val="9"/>
    <w:rsid w:val="0045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C0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ocuments/_Uni/Machine%20Learning%202/Machine%20Learnin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/>
</file>

<file path=customXml/itemProps1.xml><?xml version="1.0" encoding="utf-8"?>
<ds:datastoreItem xmlns:ds="http://schemas.openxmlformats.org/officeDocument/2006/customXml" ds:itemID="{9AA374E8-8586-2B40-B424-2FD00836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Machine Learning.dotx</Template>
  <TotalTime>0</TotalTime>
  <Pages>2</Pages>
  <Words>108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Übungsblatt 1	27.04.2021</vt:lpstr>
      <vt:lpstr>Aufgabe 1</vt:lpstr>
      <vt:lpstr>    </vt:lpstr>
    </vt:vector>
  </TitlesOfParts>
  <Company>tadafur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 Amine Kassabi</dc:creator>
  <cp:keywords/>
  <dc:description/>
  <cp:lastModifiedBy>Taha El Amine Kassabi</cp:lastModifiedBy>
  <cp:revision>142</cp:revision>
  <dcterms:created xsi:type="dcterms:W3CDTF">2023-12-04T10:38:00Z</dcterms:created>
  <dcterms:modified xsi:type="dcterms:W3CDTF">2023-12-04T11:12:00Z</dcterms:modified>
</cp:coreProperties>
</file>